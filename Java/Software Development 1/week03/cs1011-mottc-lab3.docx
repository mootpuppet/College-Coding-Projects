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9F7C" w14:textId="4CF106D5" w:rsidR="005A6B62" w:rsidRPr="00FB5C23" w:rsidRDefault="00241083" w:rsidP="00FB5C23">
      <w:pPr>
        <w:spacing w:line="192" w:lineRule="auto"/>
        <w:ind w:left="360"/>
        <w:textAlignment w:val="baseline"/>
        <w:rPr>
          <w:sz w:val="32"/>
        </w:rPr>
      </w:pPr>
      <w:r w:rsidRPr="00FB5C23">
        <w:rPr>
          <w:rFonts w:eastAsiaTheme="minorEastAsia" w:hAnsi="Arial"/>
          <w:b/>
          <w:bCs/>
          <w:color w:val="000000" w:themeColor="text1"/>
          <w:sz w:val="32"/>
          <w:szCs w:val="32"/>
        </w:rPr>
        <w:t xml:space="preserve">Title Page: </w:t>
      </w:r>
      <w:r w:rsidR="00CA6158" w:rsidRPr="00FB5C23">
        <w:rPr>
          <w:rFonts w:eastAsiaTheme="minorEastAsia" w:hAnsi="Arial"/>
          <w:b/>
          <w:bCs/>
          <w:color w:val="000000" w:themeColor="text1"/>
          <w:sz w:val="32"/>
          <w:szCs w:val="32"/>
        </w:rPr>
        <w:t>cs</w:t>
      </w:r>
      <w:r w:rsidRPr="00FB5C23">
        <w:rPr>
          <w:rFonts w:eastAsiaTheme="minorEastAsia" w:hAnsi="Arial"/>
          <w:b/>
          <w:bCs/>
          <w:color w:val="000000" w:themeColor="text1"/>
          <w:sz w:val="32"/>
          <w:szCs w:val="32"/>
        </w:rPr>
        <w:t xml:space="preserve"> 1011-0</w:t>
      </w:r>
      <w:r w:rsidR="002762A1" w:rsidRPr="00FB5C23">
        <w:rPr>
          <w:rFonts w:eastAsiaTheme="minorEastAsia" w:hAnsi="Arial"/>
          <w:b/>
          <w:bCs/>
          <w:color w:val="000000" w:themeColor="text1"/>
          <w:sz w:val="32"/>
          <w:szCs w:val="32"/>
        </w:rPr>
        <w:t>5</w:t>
      </w:r>
      <w:r w:rsidR="005A6B62" w:rsidRPr="00FB5C23">
        <w:rPr>
          <w:rFonts w:eastAsiaTheme="minorEastAsia" w:hAnsi="Arial"/>
          <w:b/>
          <w:bCs/>
          <w:color w:val="000000" w:themeColor="text1"/>
          <w:sz w:val="32"/>
          <w:szCs w:val="32"/>
        </w:rPr>
        <w:t xml:space="preserve">1 </w:t>
      </w:r>
      <w:r w:rsidR="005A6B62" w:rsidRPr="00FB5C23">
        <w:rPr>
          <w:rFonts w:eastAsiaTheme="minorEastAsia" w:hAnsi="Arial"/>
          <w:b/>
          <w:bCs/>
          <w:color w:val="000000" w:themeColor="text1"/>
          <w:sz w:val="32"/>
          <w:szCs w:val="32"/>
        </w:rPr>
        <w:t>–</w:t>
      </w:r>
      <w:r w:rsidR="005A6B62" w:rsidRPr="00FB5C23">
        <w:rPr>
          <w:rFonts w:eastAsiaTheme="minorEastAsia" w:hAnsi="Arial"/>
          <w:b/>
          <w:bCs/>
          <w:color w:val="000000" w:themeColor="text1"/>
          <w:sz w:val="32"/>
          <w:szCs w:val="32"/>
        </w:rPr>
        <w:t xml:space="preserve"> Lab </w:t>
      </w:r>
      <w:r w:rsidR="00520604">
        <w:rPr>
          <w:rFonts w:eastAsiaTheme="minorEastAsia" w:hAnsi="Arial"/>
          <w:b/>
          <w:bCs/>
          <w:color w:val="000000" w:themeColor="text1"/>
          <w:sz w:val="32"/>
          <w:szCs w:val="32"/>
        </w:rPr>
        <w:t>3 Conditionals</w:t>
      </w:r>
    </w:p>
    <w:p w14:paraId="785C13C3" w14:textId="71E40F53" w:rsidR="005A6B62" w:rsidRPr="00FB5C23" w:rsidRDefault="00FB5C23" w:rsidP="00FB5C23">
      <w:pPr>
        <w:spacing w:line="192" w:lineRule="auto"/>
        <w:ind w:left="360"/>
        <w:textAlignment w:val="baseline"/>
        <w:rPr>
          <w:sz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>Cody Mott</w:t>
      </w:r>
    </w:p>
    <w:p w14:paraId="7F6F171F" w14:textId="65A4C4FF" w:rsidR="005A6B62" w:rsidRPr="00FB5C23" w:rsidRDefault="00FB5C23" w:rsidP="00FB5C23">
      <w:pPr>
        <w:spacing w:line="192" w:lineRule="auto"/>
        <w:ind w:left="360"/>
        <w:textAlignment w:val="baseline"/>
        <w:rPr>
          <w:sz w:val="32"/>
        </w:rPr>
      </w:pPr>
      <w:r>
        <w:rPr>
          <w:rFonts w:eastAsiaTheme="minorEastAsia" w:hAnsi="Arial"/>
          <w:color w:val="000000" w:themeColor="text1"/>
          <w:sz w:val="32"/>
          <w:szCs w:val="32"/>
        </w:rPr>
        <w:t>9/27/22</w:t>
      </w:r>
    </w:p>
    <w:p w14:paraId="63D7070E" w14:textId="0DC178F4" w:rsidR="000C5E41" w:rsidRPr="00CA6158" w:rsidRDefault="000C5E41" w:rsidP="00FB5C23">
      <w:pPr>
        <w:pStyle w:val="ListParagraph"/>
        <w:spacing w:line="192" w:lineRule="auto"/>
        <w:textAlignment w:val="baseline"/>
        <w:rPr>
          <w:sz w:val="32"/>
          <w:highlight w:val="red"/>
        </w:rPr>
      </w:pPr>
    </w:p>
    <w:p w14:paraId="4B369B99" w14:textId="77777777" w:rsidR="004B3232" w:rsidRDefault="004B3232">
      <w:pPr>
        <w:rPr>
          <w:rFonts w:eastAsiaTheme="minorEastAsia" w:hAnsi="Arial"/>
          <w:b/>
          <w:bCs/>
          <w:color w:val="000000" w:themeColor="text1"/>
          <w:sz w:val="32"/>
          <w:szCs w:val="32"/>
        </w:rPr>
      </w:pPr>
      <w:r>
        <w:rPr>
          <w:rFonts w:eastAsiaTheme="minorEastAsia" w:hAnsi="Arial"/>
          <w:b/>
          <w:bCs/>
          <w:color w:val="000000" w:themeColor="text1"/>
          <w:sz w:val="32"/>
          <w:szCs w:val="32"/>
        </w:rPr>
        <w:br w:type="page"/>
      </w:r>
    </w:p>
    <w:p w14:paraId="08FC0B8F" w14:textId="6D2266E7" w:rsidR="005A6B62" w:rsidRDefault="005A6B62" w:rsidP="00520604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lastRenderedPageBreak/>
        <w:t>I. Objectives</w:t>
      </w:r>
    </w:p>
    <w:p w14:paraId="5BD2A5D3" w14:textId="77777777" w:rsidR="00520604" w:rsidRDefault="00520604" w:rsidP="00520604">
      <w:pPr>
        <w:pStyle w:val="ListParagraph"/>
        <w:spacing w:line="192" w:lineRule="auto"/>
        <w:textAlignment w:val="baseline"/>
        <w:rPr>
          <w:sz w:val="32"/>
        </w:rPr>
      </w:pPr>
    </w:p>
    <w:p w14:paraId="485431A9" w14:textId="1F768C22" w:rsidR="005A6B62" w:rsidRDefault="00520604" w:rsidP="00520604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The objective of the program is to calculate estimated taxes owed based on users filing status and income.</w:t>
      </w:r>
    </w:p>
    <w:p w14:paraId="744744AC" w14:textId="77777777" w:rsidR="00520604" w:rsidRPr="000C5E41" w:rsidRDefault="00520604" w:rsidP="00520604">
      <w:pPr>
        <w:pStyle w:val="ListParagraph"/>
        <w:spacing w:line="192" w:lineRule="auto"/>
        <w:textAlignment w:val="baseline"/>
        <w:rPr>
          <w:sz w:val="32"/>
        </w:rPr>
      </w:pPr>
    </w:p>
    <w:p w14:paraId="6101E986" w14:textId="5A5F89F4" w:rsidR="000C5E41" w:rsidRDefault="000C5E41" w:rsidP="00520604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II. Requirements </w:t>
      </w:r>
    </w:p>
    <w:p w14:paraId="1E3C3B8C" w14:textId="77777777" w:rsidR="00520604" w:rsidRPr="000C5E41" w:rsidRDefault="00520604" w:rsidP="00520604">
      <w:pPr>
        <w:pStyle w:val="ListParagraph"/>
        <w:spacing w:line="192" w:lineRule="auto"/>
        <w:textAlignment w:val="baseline"/>
        <w:rPr>
          <w:sz w:val="32"/>
        </w:rPr>
      </w:pPr>
    </w:p>
    <w:p w14:paraId="21689E50" w14:textId="088F4BF9" w:rsidR="000C5E41" w:rsidRDefault="00520604" w:rsidP="00520604">
      <w:pPr>
        <w:pStyle w:val="ListParagraph"/>
        <w:numPr>
          <w:ilvl w:val="0"/>
          <w:numId w:val="3"/>
        </w:numPr>
        <w:spacing w:line="192" w:lineRule="auto"/>
        <w:textAlignment w:val="baseline"/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  <w:t>ask users to enter filing status</w:t>
      </w:r>
    </w:p>
    <w:p w14:paraId="7C6255A9" w14:textId="19BFCC8B" w:rsidR="00520604" w:rsidRDefault="00520604" w:rsidP="00520604">
      <w:pPr>
        <w:pStyle w:val="ListParagraph"/>
        <w:numPr>
          <w:ilvl w:val="0"/>
          <w:numId w:val="3"/>
        </w:numPr>
        <w:spacing w:line="192" w:lineRule="auto"/>
        <w:textAlignment w:val="baseline"/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  <w:t>ask users to enter income</w:t>
      </w:r>
    </w:p>
    <w:p w14:paraId="6E169FEC" w14:textId="17B801BA" w:rsidR="00520604" w:rsidRDefault="00520604" w:rsidP="00520604">
      <w:pPr>
        <w:pStyle w:val="ListParagraph"/>
        <w:numPr>
          <w:ilvl w:val="0"/>
          <w:numId w:val="3"/>
        </w:numPr>
        <w:spacing w:line="192" w:lineRule="auto"/>
        <w:textAlignment w:val="baseline"/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  <w:t>accurately calculated estimated taxes owed</w:t>
      </w:r>
    </w:p>
    <w:p w14:paraId="0926EC61" w14:textId="3219BCDC" w:rsidR="00520604" w:rsidRDefault="00520604" w:rsidP="00520604">
      <w:pPr>
        <w:pStyle w:val="ListParagraph"/>
        <w:numPr>
          <w:ilvl w:val="0"/>
          <w:numId w:val="3"/>
        </w:numPr>
        <w:spacing w:line="192" w:lineRule="auto"/>
        <w:textAlignment w:val="baseline"/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  <w:t xml:space="preserve">display taxes </w:t>
      </w:r>
      <w:r w:rsidR="00414295"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  <w:t>owed</w:t>
      </w:r>
    </w:p>
    <w:p w14:paraId="30313BD9" w14:textId="77777777" w:rsidR="00520604" w:rsidRDefault="00520604" w:rsidP="00520604">
      <w:pPr>
        <w:pStyle w:val="ListParagraph"/>
        <w:spacing w:line="192" w:lineRule="auto"/>
        <w:textAlignment w:val="baseline"/>
        <w:rPr>
          <w:sz w:val="32"/>
        </w:rPr>
      </w:pPr>
    </w:p>
    <w:p w14:paraId="458E145E" w14:textId="206F05F0" w:rsidR="005A6B62" w:rsidRDefault="005A6B62" w:rsidP="00414295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II</w:t>
      </w:r>
      <w:r w:rsidR="000C5E41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I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. Design:</w:t>
      </w:r>
    </w:p>
    <w:p w14:paraId="5E437CA3" w14:textId="5E1158BF" w:rsidR="00414295" w:rsidRDefault="00414295" w:rsidP="00414295">
      <w:pPr>
        <w:pStyle w:val="ListParagraph"/>
        <w:spacing w:line="192" w:lineRule="auto"/>
        <w:textAlignment w:val="baseline"/>
        <w:rPr>
          <w:sz w:val="32"/>
        </w:rPr>
      </w:pPr>
    </w:p>
    <w:p w14:paraId="62D23210" w14:textId="25E9A95E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14295">
        <w:rPr>
          <w:rFonts w:ascii="Courier New" w:hAnsi="Courier New" w:cs="Courier New"/>
        </w:rPr>
        <w:t>//</w:t>
      </w:r>
      <w:proofErr w:type="spellStart"/>
      <w:r w:rsidRPr="00414295">
        <w:rPr>
          <w:rFonts w:ascii="Courier New" w:hAnsi="Courier New" w:cs="Courier New"/>
        </w:rPr>
        <w:t>CalculateTaxes</w:t>
      </w:r>
      <w:proofErr w:type="spellEnd"/>
      <w:r w:rsidRPr="00414295">
        <w:rPr>
          <w:rFonts w:ascii="Courier New" w:hAnsi="Courier New" w:cs="Courier New"/>
        </w:rPr>
        <w:t xml:space="preserve"> Pseudocode//</w:t>
      </w:r>
    </w:p>
    <w:p w14:paraId="34D7865A" w14:textId="77777777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44D72DBE" w14:textId="174BB1AD" w:rsid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14295">
        <w:rPr>
          <w:rFonts w:ascii="Courier New" w:hAnsi="Courier New" w:cs="Courier New"/>
        </w:rPr>
        <w:t>declare global variables</w:t>
      </w:r>
    </w:p>
    <w:p w14:paraId="4DEBF6B0" w14:textId="77777777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00BDC187" w14:textId="4CF5EA85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14295"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414295">
        <w:rPr>
          <w:rFonts w:ascii="Courier New" w:hAnsi="Courier New" w:cs="Courier New"/>
        </w:rPr>
        <w:t>getFilingStatus</w:t>
      </w:r>
      <w:proofErr w:type="spellEnd"/>
      <w:r w:rsidRPr="00414295">
        <w:rPr>
          <w:rFonts w:ascii="Courier New" w:hAnsi="Courier New" w:cs="Courier New"/>
        </w:rPr>
        <w:t>(</w:t>
      </w:r>
      <w:proofErr w:type="gramEnd"/>
      <w:r w:rsidRPr="00414295">
        <w:rPr>
          <w:rFonts w:ascii="Courier New" w:hAnsi="Courier New" w:cs="Courier New"/>
        </w:rPr>
        <w:t>);</w:t>
      </w:r>
    </w:p>
    <w:p w14:paraId="0AB5F771" w14:textId="7063AAA8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14295"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414295">
        <w:rPr>
          <w:rFonts w:ascii="Courier New" w:hAnsi="Courier New" w:cs="Courier New"/>
        </w:rPr>
        <w:t>getIncome</w:t>
      </w:r>
      <w:proofErr w:type="spellEnd"/>
      <w:r w:rsidRPr="00414295">
        <w:rPr>
          <w:rFonts w:ascii="Courier New" w:hAnsi="Courier New" w:cs="Courier New"/>
        </w:rPr>
        <w:t>(</w:t>
      </w:r>
      <w:proofErr w:type="gramEnd"/>
      <w:r w:rsidRPr="00414295">
        <w:rPr>
          <w:rFonts w:ascii="Courier New" w:hAnsi="Courier New" w:cs="Courier New"/>
        </w:rPr>
        <w:t>);</w:t>
      </w:r>
      <w:r w:rsidRPr="00414295">
        <w:rPr>
          <w:rFonts w:ascii="Courier New" w:hAnsi="Courier New" w:cs="Courier New"/>
        </w:rPr>
        <w:tab/>
      </w:r>
    </w:p>
    <w:p w14:paraId="01E261A7" w14:textId="3A96DE60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14295"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414295">
        <w:rPr>
          <w:rFonts w:ascii="Courier New" w:hAnsi="Courier New" w:cs="Courier New"/>
        </w:rPr>
        <w:t>calculateTaxesOwed</w:t>
      </w:r>
      <w:proofErr w:type="spellEnd"/>
      <w:r w:rsidRPr="00414295">
        <w:rPr>
          <w:rFonts w:ascii="Courier New" w:hAnsi="Courier New" w:cs="Courier New"/>
        </w:rPr>
        <w:t>(</w:t>
      </w:r>
      <w:proofErr w:type="gramEnd"/>
      <w:r w:rsidRPr="00414295">
        <w:rPr>
          <w:rFonts w:ascii="Courier New" w:hAnsi="Courier New" w:cs="Courier New"/>
        </w:rPr>
        <w:t>);</w:t>
      </w:r>
    </w:p>
    <w:p w14:paraId="64C8FA1A" w14:textId="48DDDFB7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14295"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414295">
        <w:rPr>
          <w:rFonts w:ascii="Courier New" w:hAnsi="Courier New" w:cs="Courier New"/>
        </w:rPr>
        <w:t>displayTaxes</w:t>
      </w:r>
      <w:proofErr w:type="spellEnd"/>
      <w:r w:rsidRPr="00414295">
        <w:rPr>
          <w:rFonts w:ascii="Courier New" w:hAnsi="Courier New" w:cs="Courier New"/>
        </w:rPr>
        <w:t>(</w:t>
      </w:r>
      <w:proofErr w:type="gramEnd"/>
      <w:r w:rsidRPr="00414295">
        <w:rPr>
          <w:rFonts w:ascii="Courier New" w:hAnsi="Courier New" w:cs="Courier New"/>
        </w:rPr>
        <w:t>);</w:t>
      </w:r>
    </w:p>
    <w:p w14:paraId="04655FB3" w14:textId="77777777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4014F99E" w14:textId="02DC5D54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14295">
        <w:rPr>
          <w:rFonts w:ascii="Courier New" w:hAnsi="Courier New" w:cs="Courier New"/>
        </w:rPr>
        <w:t>//</w:t>
      </w:r>
      <w:proofErr w:type="spellStart"/>
      <w:r w:rsidRPr="00414295">
        <w:rPr>
          <w:rFonts w:ascii="Courier New" w:hAnsi="Courier New" w:cs="Courier New"/>
        </w:rPr>
        <w:t>getFilingStatus</w:t>
      </w:r>
      <w:proofErr w:type="spellEnd"/>
      <w:r w:rsidRPr="00414295">
        <w:rPr>
          <w:rFonts w:ascii="Courier New" w:hAnsi="Courier New" w:cs="Courier New"/>
        </w:rPr>
        <w:t xml:space="preserve"> Pseudocode//</w:t>
      </w:r>
    </w:p>
    <w:p w14:paraId="7FB906F3" w14:textId="77777777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46025F31" w14:textId="34F07758" w:rsid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14295">
        <w:rPr>
          <w:rFonts w:ascii="Courier New" w:hAnsi="Courier New" w:cs="Courier New"/>
        </w:rPr>
        <w:t xml:space="preserve">ask user for filing status </w:t>
      </w:r>
    </w:p>
    <w:p w14:paraId="081F4077" w14:textId="31F8D260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40AB7DC" w14:textId="31AB68BE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14295">
        <w:rPr>
          <w:rFonts w:ascii="Courier New" w:hAnsi="Courier New" w:cs="Courier New"/>
        </w:rPr>
        <w:t>//</w:t>
      </w:r>
      <w:proofErr w:type="spellStart"/>
      <w:r w:rsidRPr="00414295">
        <w:rPr>
          <w:rFonts w:ascii="Courier New" w:hAnsi="Courier New" w:cs="Courier New"/>
        </w:rPr>
        <w:t>getIncome</w:t>
      </w:r>
      <w:proofErr w:type="spellEnd"/>
      <w:r w:rsidRPr="00414295">
        <w:rPr>
          <w:rFonts w:ascii="Courier New" w:hAnsi="Courier New" w:cs="Courier New"/>
        </w:rPr>
        <w:t xml:space="preserve"> Pseudocode//</w:t>
      </w:r>
    </w:p>
    <w:p w14:paraId="0A3C63B1" w14:textId="77777777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49C93EF0" w14:textId="17DE1FE3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14295">
        <w:rPr>
          <w:rFonts w:ascii="Courier New" w:hAnsi="Courier New" w:cs="Courier New"/>
        </w:rPr>
        <w:t>ask user for income</w:t>
      </w:r>
    </w:p>
    <w:p w14:paraId="0E348680" w14:textId="455D8411" w:rsid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2FA06781" w14:textId="322A5A50" w:rsid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calculateTaxesOwed</w:t>
      </w:r>
      <w:proofErr w:type="spellEnd"/>
      <w:r>
        <w:rPr>
          <w:rFonts w:ascii="Courier New" w:hAnsi="Courier New" w:cs="Courier New"/>
        </w:rPr>
        <w:t xml:space="preserve"> Pseudocode//</w:t>
      </w:r>
    </w:p>
    <w:p w14:paraId="1DD784DC" w14:textId="77777777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1018A2A3" w14:textId="3F79F94B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14295">
        <w:rPr>
          <w:rFonts w:ascii="Courier New" w:hAnsi="Courier New" w:cs="Courier New"/>
        </w:rPr>
        <w:t>if filer is single</w:t>
      </w:r>
    </w:p>
    <w:p w14:paraId="1C23FB4B" w14:textId="14EECB6D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 w:rsidRPr="00414295">
        <w:rPr>
          <w:rFonts w:ascii="Courier New" w:hAnsi="Courier New" w:cs="Courier New"/>
        </w:rPr>
        <w:tab/>
        <w:t xml:space="preserve"> call </w:t>
      </w:r>
      <w:proofErr w:type="spellStart"/>
      <w:proofErr w:type="gramStart"/>
      <w:r w:rsidRPr="00414295">
        <w:rPr>
          <w:rFonts w:ascii="Courier New" w:hAnsi="Courier New" w:cs="Courier New"/>
        </w:rPr>
        <w:t>singleFilerTax</w:t>
      </w:r>
      <w:r w:rsidR="008C0FA9">
        <w:rPr>
          <w:rFonts w:ascii="Courier New" w:hAnsi="Courier New" w:cs="Courier New"/>
        </w:rPr>
        <w:t>es</w:t>
      </w:r>
      <w:proofErr w:type="spellEnd"/>
      <w:r w:rsidRPr="00414295">
        <w:rPr>
          <w:rFonts w:ascii="Courier New" w:hAnsi="Courier New" w:cs="Courier New"/>
        </w:rPr>
        <w:t>(</w:t>
      </w:r>
      <w:proofErr w:type="gramEnd"/>
      <w:r w:rsidRPr="00414295">
        <w:rPr>
          <w:rFonts w:ascii="Courier New" w:hAnsi="Courier New" w:cs="Courier New"/>
        </w:rPr>
        <w:t>);</w:t>
      </w:r>
    </w:p>
    <w:p w14:paraId="2B6C28F1" w14:textId="77777777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6F6B5DF8" w14:textId="3F7CB7F1" w:rsidR="00414295" w:rsidRPr="00414295" w:rsidRDefault="008C0FA9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414295" w:rsidRPr="00414295">
        <w:rPr>
          <w:rFonts w:ascii="Courier New" w:hAnsi="Courier New" w:cs="Courier New"/>
        </w:rPr>
        <w:t>else</w:t>
      </w:r>
      <w:r>
        <w:rPr>
          <w:rFonts w:ascii="Courier New" w:hAnsi="Courier New" w:cs="Courier New"/>
        </w:rPr>
        <w:t xml:space="preserve"> if user is filing jointly</w:t>
      </w:r>
    </w:p>
    <w:p w14:paraId="0500EAAF" w14:textId="2AFFF312" w:rsid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 w:rsidRPr="00414295">
        <w:rPr>
          <w:rFonts w:ascii="Courier New" w:hAnsi="Courier New" w:cs="Courier New"/>
        </w:rPr>
        <w:tab/>
      </w:r>
      <w:r w:rsidR="008C0FA9">
        <w:rPr>
          <w:rFonts w:ascii="Courier New" w:hAnsi="Courier New" w:cs="Courier New"/>
        </w:rPr>
        <w:tab/>
      </w:r>
      <w:r w:rsidRPr="00414295"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414295">
        <w:rPr>
          <w:rFonts w:ascii="Courier New" w:hAnsi="Courier New" w:cs="Courier New"/>
        </w:rPr>
        <w:t>jointFilerTax</w:t>
      </w:r>
      <w:r w:rsidR="008C0FA9">
        <w:rPr>
          <w:rFonts w:ascii="Courier New" w:hAnsi="Courier New" w:cs="Courier New"/>
        </w:rPr>
        <w:t>es</w:t>
      </w:r>
      <w:proofErr w:type="spellEnd"/>
      <w:r w:rsidRPr="00414295">
        <w:rPr>
          <w:rFonts w:ascii="Courier New" w:hAnsi="Courier New" w:cs="Courier New"/>
        </w:rPr>
        <w:t>(</w:t>
      </w:r>
      <w:proofErr w:type="gramEnd"/>
      <w:r w:rsidRPr="00414295">
        <w:rPr>
          <w:rFonts w:ascii="Courier New" w:hAnsi="Courier New" w:cs="Courier New"/>
        </w:rPr>
        <w:t>);</w:t>
      </w:r>
    </w:p>
    <w:p w14:paraId="381CB9AE" w14:textId="77777777" w:rsidR="008C0FA9" w:rsidRDefault="008C0FA9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35DD55CF" w14:textId="19B182CE" w:rsidR="008C0FA9" w:rsidRDefault="008C0FA9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55A3D3FE" w14:textId="4FE7A065" w:rsidR="00414295" w:rsidRPr="00414295" w:rsidRDefault="008C0FA9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14:paraId="0908A2CD" w14:textId="77777777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2B5A38B0" w14:textId="69C8C31C" w:rsidR="00414295" w:rsidRPr="00414295" w:rsidRDefault="008C0FA9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14295" w:rsidRPr="00414295">
        <w:rPr>
          <w:rFonts w:ascii="Courier New" w:hAnsi="Courier New" w:cs="Courier New"/>
        </w:rPr>
        <w:t>//</w:t>
      </w:r>
      <w:proofErr w:type="spellStart"/>
      <w:r w:rsidR="00414295" w:rsidRPr="00414295">
        <w:rPr>
          <w:rFonts w:ascii="Courier New" w:hAnsi="Courier New" w:cs="Courier New"/>
        </w:rPr>
        <w:t>singleFilerTax</w:t>
      </w:r>
      <w:r>
        <w:rPr>
          <w:rFonts w:ascii="Courier New" w:hAnsi="Courier New" w:cs="Courier New"/>
        </w:rPr>
        <w:t>es</w:t>
      </w:r>
      <w:proofErr w:type="spellEnd"/>
      <w:r w:rsidR="00414295" w:rsidRPr="00414295">
        <w:rPr>
          <w:rFonts w:ascii="Courier New" w:hAnsi="Courier New" w:cs="Courier New"/>
        </w:rPr>
        <w:t xml:space="preserve"> Pseudocode//</w:t>
      </w:r>
    </w:p>
    <w:p w14:paraId="3F3D83D7" w14:textId="77777777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35F7A905" w14:textId="5C9C011F" w:rsidR="00414295" w:rsidRDefault="008C0FA9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initialize local variables</w:t>
      </w:r>
    </w:p>
    <w:p w14:paraId="13689D96" w14:textId="67E3DBE0" w:rsidR="008C0FA9" w:rsidRDefault="008C0FA9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define tax bracket income thresholds</w:t>
      </w:r>
    </w:p>
    <w:p w14:paraId="056FD6A2" w14:textId="2B770382" w:rsidR="008C0FA9" w:rsidRDefault="008C0FA9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calculate maximum taxes per tax bracket</w:t>
      </w:r>
    </w:p>
    <w:p w14:paraId="7AC2E8AD" w14:textId="0FCE519F" w:rsidR="00414295" w:rsidRPr="00414295" w:rsidRDefault="008C0FA9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calculate taxes owed</w:t>
      </w:r>
    </w:p>
    <w:p w14:paraId="22653161" w14:textId="77777777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1F242BE2" w14:textId="791DE77F" w:rsidR="00414295" w:rsidRPr="00414295" w:rsidRDefault="008C0FA9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14295" w:rsidRPr="00414295">
        <w:rPr>
          <w:rFonts w:ascii="Courier New" w:hAnsi="Courier New" w:cs="Courier New"/>
        </w:rPr>
        <w:t>//</w:t>
      </w:r>
      <w:proofErr w:type="spellStart"/>
      <w:r w:rsidR="00414295" w:rsidRPr="00414295">
        <w:rPr>
          <w:rFonts w:ascii="Courier New" w:hAnsi="Courier New" w:cs="Courier New"/>
        </w:rPr>
        <w:t>jointFilerTax</w:t>
      </w:r>
      <w:r>
        <w:rPr>
          <w:rFonts w:ascii="Courier New" w:hAnsi="Courier New" w:cs="Courier New"/>
        </w:rPr>
        <w:t>es</w:t>
      </w:r>
      <w:proofErr w:type="spellEnd"/>
      <w:r>
        <w:rPr>
          <w:rFonts w:ascii="Courier New" w:hAnsi="Courier New" w:cs="Courier New"/>
        </w:rPr>
        <w:t xml:space="preserve"> </w:t>
      </w:r>
      <w:r w:rsidR="00414295" w:rsidRPr="00414295">
        <w:rPr>
          <w:rFonts w:ascii="Courier New" w:hAnsi="Courier New" w:cs="Courier New"/>
        </w:rPr>
        <w:t>Pseudocode//</w:t>
      </w:r>
    </w:p>
    <w:p w14:paraId="49B4482E" w14:textId="77777777" w:rsidR="00414295" w:rsidRPr="00414295" w:rsidRDefault="00414295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0097820C" w14:textId="0B46EFD2" w:rsidR="008C0FA9" w:rsidRDefault="008C0FA9" w:rsidP="008C0FA9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initialize local variables</w:t>
      </w:r>
    </w:p>
    <w:p w14:paraId="4F64B7A9" w14:textId="3B6B085B" w:rsidR="008C0FA9" w:rsidRDefault="008C0FA9" w:rsidP="008C0FA9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define tax bracket income thresholds</w:t>
      </w:r>
    </w:p>
    <w:p w14:paraId="65E6BC2A" w14:textId="142C6653" w:rsidR="008C0FA9" w:rsidRDefault="008C0FA9" w:rsidP="008C0FA9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calculate maximum taxes per tax bracket</w:t>
      </w:r>
    </w:p>
    <w:p w14:paraId="5FCD8088" w14:textId="68016F61" w:rsidR="008C0FA9" w:rsidRDefault="008C0FA9" w:rsidP="008C0FA9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calculate taxes owed</w:t>
      </w:r>
    </w:p>
    <w:p w14:paraId="1A1AD7F3" w14:textId="12DB347C" w:rsidR="008C0FA9" w:rsidRDefault="008C0FA9" w:rsidP="008C0FA9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</w:p>
    <w:p w14:paraId="7E793D27" w14:textId="3FDD3A19" w:rsidR="008C0FA9" w:rsidRDefault="00083821" w:rsidP="008C0FA9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displayTaxes</w:t>
      </w:r>
      <w:proofErr w:type="spellEnd"/>
      <w:r>
        <w:rPr>
          <w:rFonts w:ascii="Courier New" w:hAnsi="Courier New" w:cs="Courier New"/>
        </w:rPr>
        <w:t xml:space="preserve"> Pseudocode//</w:t>
      </w:r>
    </w:p>
    <w:p w14:paraId="306484C3" w14:textId="095602A5" w:rsidR="00414295" w:rsidRPr="00414295" w:rsidRDefault="00083821" w:rsidP="00414295">
      <w:pPr>
        <w:spacing w:line="192" w:lineRule="auto"/>
        <w:ind w:left="360"/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 taxes owed</w:t>
      </w:r>
    </w:p>
    <w:p w14:paraId="3879EF5E" w14:textId="77777777" w:rsidR="00414295" w:rsidRDefault="00414295" w:rsidP="00414295">
      <w:pPr>
        <w:pStyle w:val="ListParagraph"/>
        <w:spacing w:line="192" w:lineRule="auto"/>
        <w:textAlignment w:val="baseline"/>
        <w:rPr>
          <w:sz w:val="32"/>
        </w:rPr>
      </w:pPr>
    </w:p>
    <w:p w14:paraId="5E042265" w14:textId="46A163AE" w:rsidR="005A6B62" w:rsidRDefault="005A6B62" w:rsidP="00576948">
      <w:pPr>
        <w:pStyle w:val="ListParagraph"/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III. Test Plan/Test Strategy</w:t>
      </w:r>
    </w:p>
    <w:p w14:paraId="6A326D07" w14:textId="7283045D" w:rsidR="00576948" w:rsidRDefault="00576948" w:rsidP="00576948">
      <w:pPr>
        <w:pStyle w:val="ListParagraph"/>
        <w:spacing w:line="192" w:lineRule="auto"/>
        <w:textAlignment w:val="baseline"/>
        <w:rPr>
          <w:sz w:val="32"/>
        </w:rPr>
      </w:pPr>
    </w:p>
    <w:p w14:paraId="274B57DA" w14:textId="0B82D4BD" w:rsidR="004D146C" w:rsidRDefault="004D146C" w:rsidP="00576948">
      <w:pPr>
        <w:pStyle w:val="ListParagraph"/>
        <w:spacing w:line="192" w:lineRule="auto"/>
        <w:textAlignment w:val="baseline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Each method was tested individually.</w:t>
      </w:r>
      <w:r w:rsidR="000F5F7E">
        <w:rPr>
          <w:rFonts w:asciiTheme="minorHAnsi" w:hAnsiTheme="minorHAnsi" w:cstheme="minorHAnsi"/>
          <w:sz w:val="32"/>
        </w:rPr>
        <w:t xml:space="preserve"> Every time I wrote a new method or a new calculation, I ran the code to see if it functioned properly or gave accurate results. With every calculation, I checked my programs results by doing the calculations by hand and with a calculator.</w:t>
      </w:r>
    </w:p>
    <w:p w14:paraId="35280DA9" w14:textId="5CA0CC4F" w:rsidR="000F5F7E" w:rsidRDefault="000F5F7E" w:rsidP="00576948">
      <w:pPr>
        <w:pStyle w:val="ListParagraph"/>
        <w:spacing w:line="192" w:lineRule="auto"/>
        <w:textAlignment w:val="baseline"/>
        <w:rPr>
          <w:rFonts w:asciiTheme="minorHAnsi" w:hAnsiTheme="minorHAnsi" w:cstheme="minorHAnsi"/>
          <w:sz w:val="32"/>
        </w:rPr>
      </w:pPr>
    </w:p>
    <w:p w14:paraId="1FCACA38" w14:textId="41BC7FD0" w:rsidR="000F5F7E" w:rsidRDefault="000F5F7E" w:rsidP="00576948">
      <w:pPr>
        <w:pStyle w:val="ListParagraph"/>
        <w:spacing w:line="192" w:lineRule="auto"/>
        <w:textAlignment w:val="baseline"/>
        <w:rPr>
          <w:rFonts w:asciiTheme="minorHAnsi" w:hAnsiTheme="minorHAnsi" w:cstheme="minorHAnsi"/>
          <w:sz w:val="32"/>
        </w:rPr>
      </w:pPr>
    </w:p>
    <w:p w14:paraId="7780349D" w14:textId="0C6F5403" w:rsidR="000F5F7E" w:rsidRDefault="000F5F7E" w:rsidP="00576948">
      <w:pPr>
        <w:pStyle w:val="ListParagraph"/>
        <w:spacing w:line="192" w:lineRule="auto"/>
        <w:textAlignment w:val="baseline"/>
        <w:rPr>
          <w:rFonts w:asciiTheme="minorHAnsi" w:hAnsiTheme="minorHAnsi" w:cstheme="minorHAnsi"/>
          <w:sz w:val="32"/>
        </w:rPr>
      </w:pPr>
    </w:p>
    <w:p w14:paraId="25F6BD00" w14:textId="77777777" w:rsidR="000F5F7E" w:rsidRPr="004D146C" w:rsidRDefault="000F5F7E" w:rsidP="00576948">
      <w:pPr>
        <w:pStyle w:val="ListParagraph"/>
        <w:spacing w:line="192" w:lineRule="auto"/>
        <w:textAlignment w:val="baseline"/>
        <w:rPr>
          <w:rFonts w:asciiTheme="minorHAnsi" w:hAnsiTheme="minorHAnsi" w:cstheme="minorHAnsi"/>
          <w:sz w:val="32"/>
        </w:rPr>
      </w:pPr>
    </w:p>
    <w:p w14:paraId="7358EADA" w14:textId="77777777" w:rsidR="00576948" w:rsidRPr="00576948" w:rsidRDefault="00576948" w:rsidP="00576948">
      <w:pPr>
        <w:pStyle w:val="ListParagraph"/>
        <w:spacing w:line="192" w:lineRule="auto"/>
        <w:textAlignment w:val="baseline"/>
        <w:rPr>
          <w:sz w:val="32"/>
        </w:rPr>
      </w:pPr>
    </w:p>
    <w:p w14:paraId="5A6DD5A9" w14:textId="0E18E7EB" w:rsidR="005A6B62" w:rsidRDefault="005A6B62" w:rsidP="00576948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lastRenderedPageBreak/>
        <w:t xml:space="preserve">IV. </w:t>
      </w:r>
      <w:r w:rsidR="000C5E41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Results</w:t>
      </w:r>
    </w:p>
    <w:p w14:paraId="6C85C942" w14:textId="77777777" w:rsidR="00316FB7" w:rsidRDefault="00316FB7" w:rsidP="00576948">
      <w:pPr>
        <w:pStyle w:val="ListParagraph"/>
        <w:spacing w:line="192" w:lineRule="auto"/>
        <w:textAlignment w:val="baseline"/>
        <w:rPr>
          <w:sz w:val="32"/>
        </w:rPr>
      </w:pPr>
    </w:p>
    <w:p w14:paraId="0996629F" w14:textId="2FAB9FAC" w:rsidR="00576948" w:rsidRDefault="00576948" w:rsidP="00576948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noProof/>
          <w:color w:val="000000" w:themeColor="text1"/>
          <w:sz w:val="32"/>
          <w:szCs w:val="32"/>
        </w:rPr>
        <w:drawing>
          <wp:inline distT="0" distB="0" distL="0" distR="0" wp14:anchorId="66196233" wp14:editId="719B6BC9">
            <wp:extent cx="5468564" cy="11557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564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4F16" w14:textId="77777777" w:rsidR="00576948" w:rsidRDefault="00576948" w:rsidP="00576948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</w:p>
    <w:p w14:paraId="45C605F5" w14:textId="2D4A46DF" w:rsidR="005A6B62" w:rsidRDefault="005A6B62" w:rsidP="00576948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V. Discussion </w:t>
      </w:r>
    </w:p>
    <w:p w14:paraId="158DAAE9" w14:textId="77777777" w:rsidR="000F5F7E" w:rsidRDefault="000F5F7E" w:rsidP="00576948">
      <w:pPr>
        <w:pStyle w:val="ListParagraph"/>
        <w:spacing w:line="192" w:lineRule="auto"/>
        <w:textAlignment w:val="baseline"/>
        <w:rPr>
          <w:sz w:val="32"/>
        </w:rPr>
      </w:pPr>
    </w:p>
    <w:p w14:paraId="58DF5913" w14:textId="3B56E1BB" w:rsidR="005A6B62" w:rsidRDefault="000F5F7E" w:rsidP="000F5F7E">
      <w:pPr>
        <w:pStyle w:val="ListParagraph"/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After successfully writing the program without arrays, I challenged myself and rewrote it with arrays. I did this because arrays make code much more </w:t>
      </w:r>
      <w:r w:rsidR="00316FB7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compact,</w:t>
      </w: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 and they also allow you to do calculations with loops.</w:t>
      </w:r>
    </w:p>
    <w:p w14:paraId="0B691C46" w14:textId="77777777" w:rsidR="0050601E" w:rsidRDefault="0050601E"/>
    <w:sectPr w:rsidR="0050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289C"/>
    <w:multiLevelType w:val="hybridMultilevel"/>
    <w:tmpl w:val="511AA962"/>
    <w:lvl w:ilvl="0" w:tplc="A6045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3AE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828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A83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F6B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1E9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E0A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AA1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D0D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F0909AF"/>
    <w:multiLevelType w:val="hybridMultilevel"/>
    <w:tmpl w:val="79C4D878"/>
    <w:lvl w:ilvl="0" w:tplc="EE68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B64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00B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520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B45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E01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245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3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029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F9C543A"/>
    <w:multiLevelType w:val="hybridMultilevel"/>
    <w:tmpl w:val="D31EE632"/>
    <w:lvl w:ilvl="0" w:tplc="554495A2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2115610">
    <w:abstractNumId w:val="1"/>
  </w:num>
  <w:num w:numId="2" w16cid:durableId="2104714713">
    <w:abstractNumId w:val="0"/>
  </w:num>
  <w:num w:numId="3" w16cid:durableId="1445616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23"/>
    <w:rsid w:val="00083821"/>
    <w:rsid w:val="000C5E41"/>
    <w:rsid w:val="000E6388"/>
    <w:rsid w:val="000F5F7E"/>
    <w:rsid w:val="00241083"/>
    <w:rsid w:val="002762A1"/>
    <w:rsid w:val="00316FB7"/>
    <w:rsid w:val="003F7A0E"/>
    <w:rsid w:val="00414295"/>
    <w:rsid w:val="004B3232"/>
    <w:rsid w:val="004D146C"/>
    <w:rsid w:val="0050601E"/>
    <w:rsid w:val="00520604"/>
    <w:rsid w:val="00576948"/>
    <w:rsid w:val="005A6B62"/>
    <w:rsid w:val="00801F69"/>
    <w:rsid w:val="00883CCD"/>
    <w:rsid w:val="008C0FA9"/>
    <w:rsid w:val="009B4465"/>
    <w:rsid w:val="00A61895"/>
    <w:rsid w:val="00CA6158"/>
    <w:rsid w:val="00D45383"/>
    <w:rsid w:val="00F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3D18"/>
  <w15:docId w15:val="{5723A201-B047-4359-B79D-472C11CA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4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1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4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06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5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1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8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0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6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4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4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2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98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tc\OneDrive%20-%20Milwaukee%20School%20of%20Engineering\Documents\Custom%20Office%20Templates\Lab%20Report%20Format%20cs1011-05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Report Format cs1011-051</Template>
  <TotalTime>761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Mott, Cody</dc:creator>
  <cp:lastModifiedBy>Mott, Cody</cp:lastModifiedBy>
  <cp:revision>1</cp:revision>
  <dcterms:created xsi:type="dcterms:W3CDTF">2022-09-27T15:17:00Z</dcterms:created>
  <dcterms:modified xsi:type="dcterms:W3CDTF">2022-09-28T03:58:00Z</dcterms:modified>
</cp:coreProperties>
</file>